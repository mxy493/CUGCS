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7E" w:rsidRPr="00E3482A" w:rsidRDefault="0063437E" w:rsidP="00DC2373">
      <w:pPr>
        <w:widowControl/>
        <w:spacing w:line="298" w:lineRule="atLeast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E3482A">
        <w:rPr>
          <w:rFonts w:ascii="Arial" w:hAnsi="Arial" w:cs="Arial" w:hint="eastAsia"/>
          <w:b/>
          <w:color w:val="000000"/>
          <w:kern w:val="0"/>
          <w:sz w:val="28"/>
          <w:szCs w:val="28"/>
        </w:rPr>
        <w:t>第二次课外作业</w:t>
      </w:r>
    </w:p>
    <w:p w:rsidR="0063437E" w:rsidRPr="00E1717C" w:rsidRDefault="0063437E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用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Matlab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编程完成：</w:t>
      </w:r>
    </w:p>
    <w:p w:rsidR="0063437E" w:rsidRPr="00E1717C" w:rsidRDefault="0063437E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1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）关于极限的计算：自选一个极限，画出随着自变量变化函数值的变化趋势图；</w:t>
      </w:r>
    </w:p>
    <w:p w:rsidR="0063437E" w:rsidRPr="00E1717C" w:rsidRDefault="0063437E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）关于数项级数的计算：自选一个数项级数，画出随着求和项数的增加级数前若干项和的变化趋势图；</w:t>
      </w:r>
    </w:p>
    <w:p w:rsidR="0063437E" w:rsidRPr="00E1717C" w:rsidRDefault="0063437E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3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）自选一个函数项级数（幂级数或三角级数均可），画出随着求和项数的增加函数图像和的变化趋势。</w:t>
      </w:r>
    </w:p>
    <w:p w:rsidR="0063437E" w:rsidRPr="00E3482A" w:rsidRDefault="0063437E" w:rsidP="00DC2373">
      <w:pPr>
        <w:widowControl/>
        <w:spacing w:line="298" w:lineRule="atLeast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E3482A">
        <w:rPr>
          <w:rFonts w:ascii="Arial" w:hAnsi="Arial" w:cs="Arial" w:hint="eastAsia"/>
          <w:b/>
          <w:color w:val="000000"/>
          <w:kern w:val="0"/>
          <w:sz w:val="28"/>
          <w:szCs w:val="28"/>
        </w:rPr>
        <w:t>要求：</w:t>
      </w:r>
    </w:p>
    <w:p w:rsidR="0063437E" w:rsidRPr="00E1717C" w:rsidRDefault="0063437E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/>
          <w:color w:val="000000"/>
          <w:kern w:val="0"/>
          <w:sz w:val="24"/>
          <w:szCs w:val="24"/>
        </w:rPr>
        <w:t>1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，以课程论文形式完成，只需要电子版本，发到</w:t>
      </w:r>
      <w:hyperlink r:id="rId4" w:history="1">
        <w:r>
          <w:rPr>
            <w:rFonts w:ascii="Arial" w:hAnsi="Arial" w:cs="Arial" w:hint="eastAsia"/>
            <w:color w:val="064977"/>
            <w:kern w:val="0"/>
            <w:sz w:val="24"/>
            <w:szCs w:val="24"/>
            <w:u w:val="single"/>
          </w:rPr>
          <w:t>？？？</w:t>
        </w:r>
        <w:r w:rsidRPr="00E1717C">
          <w:rPr>
            <w:rFonts w:ascii="Arial" w:hAnsi="Arial" w:cs="Arial"/>
            <w:color w:val="064977"/>
            <w:kern w:val="0"/>
            <w:sz w:val="24"/>
            <w:szCs w:val="24"/>
            <w:u w:val="single"/>
          </w:rPr>
          <w:t>@cug.edu.cn</w:t>
        </w:r>
      </w:hyperlink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，请标注清楚为第几次课外作业；</w:t>
      </w:r>
    </w:p>
    <w:p w:rsidR="0063437E" w:rsidRPr="00E1717C" w:rsidRDefault="0063437E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/>
          <w:color w:val="000000"/>
          <w:kern w:val="0"/>
          <w:sz w:val="24"/>
          <w:szCs w:val="24"/>
        </w:rPr>
        <w:t>3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，作业部分要有题目、程序代码、结果以及对于结果的分析；</w:t>
      </w:r>
    </w:p>
    <w:p w:rsidR="0063437E" w:rsidRPr="00E1717C" w:rsidRDefault="0063437E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/>
          <w:color w:val="000000"/>
          <w:kern w:val="0"/>
          <w:sz w:val="24"/>
          <w:szCs w:val="24"/>
        </w:rPr>
        <w:t>4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，本次作业为自愿完成，并不是每个人必须的，平时成绩加分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0-10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分，以完成的质量进行打分。</w:t>
      </w:r>
    </w:p>
    <w:p w:rsidR="0063437E" w:rsidRPr="00E1717C" w:rsidRDefault="0063437E">
      <w:pPr>
        <w:rPr>
          <w:sz w:val="24"/>
          <w:szCs w:val="24"/>
        </w:rPr>
      </w:pPr>
    </w:p>
    <w:sectPr w:rsidR="0063437E" w:rsidRPr="00E1717C" w:rsidSect="0042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373"/>
    <w:rsid w:val="00040B23"/>
    <w:rsid w:val="000A3FF2"/>
    <w:rsid w:val="001021B1"/>
    <w:rsid w:val="00132738"/>
    <w:rsid w:val="003E5E55"/>
    <w:rsid w:val="00422DAB"/>
    <w:rsid w:val="005B346A"/>
    <w:rsid w:val="0063437E"/>
    <w:rsid w:val="00660C1E"/>
    <w:rsid w:val="006E4259"/>
    <w:rsid w:val="007E4564"/>
    <w:rsid w:val="00BC573C"/>
    <w:rsid w:val="00CC7D23"/>
    <w:rsid w:val="00DC2373"/>
    <w:rsid w:val="00DD733E"/>
    <w:rsid w:val="00E1717C"/>
    <w:rsid w:val="00E3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A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C237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18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wbian@cug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48</Words>
  <Characters>279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边家文</cp:lastModifiedBy>
  <cp:revision>8</cp:revision>
  <dcterms:created xsi:type="dcterms:W3CDTF">2017-04-16T10:25:00Z</dcterms:created>
  <dcterms:modified xsi:type="dcterms:W3CDTF">2017-04-18T05:49:00Z</dcterms:modified>
</cp:coreProperties>
</file>